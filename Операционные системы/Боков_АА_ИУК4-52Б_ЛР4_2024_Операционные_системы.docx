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584B" w14:textId="77777777" w:rsidR="000F6922" w:rsidRPr="009234EC" w:rsidRDefault="003D2E72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Цель: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навыки управления пользователями и правами в ОС </w:t>
      </w:r>
      <w:r>
        <w:rPr>
          <w:rFonts w:ascii="Times New Roman" w:hAnsi="Times New Roman" w:cs="Times New Roman"/>
          <w:sz w:val="28"/>
          <w:szCs w:val="28"/>
        </w:rPr>
        <w:t>Linux</w:t>
      </w:r>
    </w:p>
    <w:p w14:paraId="46A9F454" w14:textId="77777777" w:rsidR="000F6922" w:rsidRPr="009234EC" w:rsidRDefault="003D2E72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Задачи:</w:t>
      </w:r>
    </w:p>
    <w:p w14:paraId="010F02DD" w14:textId="0A214FDE" w:rsidR="000F6922" w:rsidRPr="009234EC" w:rsidRDefault="003D2E72">
      <w:pPr>
        <w:pStyle w:val="Standard"/>
        <w:spacing w:line="360" w:lineRule="auto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Изучить команды работы с пользователями </w:t>
      </w:r>
      <w:r w:rsidR="002B120E">
        <w:rPr>
          <w:rFonts w:cs="Times New Roman"/>
          <w:sz w:val="28"/>
          <w:szCs w:val="28"/>
        </w:rPr>
        <w:t>Un</w:t>
      </w:r>
      <w:r>
        <w:rPr>
          <w:rFonts w:cs="Times New Roman"/>
          <w:sz w:val="28"/>
          <w:szCs w:val="28"/>
        </w:rPr>
        <w:t>ix</w:t>
      </w:r>
      <w:r>
        <w:rPr>
          <w:rFonts w:cs="Times New Roman"/>
          <w:sz w:val="28"/>
          <w:szCs w:val="28"/>
          <w:lang w:val="ru-RU"/>
        </w:rPr>
        <w:t xml:space="preserve"> систем</w:t>
      </w:r>
    </w:p>
    <w:p w14:paraId="37ED86E4" w14:textId="77777777" w:rsidR="000F6922" w:rsidRDefault="000F692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2E5CB1EC" w14:textId="77777777" w:rsidR="000F6922" w:rsidRDefault="003D2E72">
      <w:pPr>
        <w:pStyle w:val="Standard"/>
        <w:spacing w:line="360" w:lineRule="auto"/>
        <w:jc w:val="center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часть</w:t>
      </w:r>
      <w:proofErr w:type="spellEnd"/>
    </w:p>
    <w:p w14:paraId="3522688D" w14:textId="77777777" w:rsidR="000F6922" w:rsidRDefault="003D2E72">
      <w:pPr>
        <w:pStyle w:val="a5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Создать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двух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пользователей</w:t>
      </w:r>
      <w:proofErr w:type="spellEnd"/>
    </w:p>
    <w:p w14:paraId="0411BD72" w14:textId="13DABF49" w:rsidR="000F6922" w:rsidRDefault="009234EC">
      <w:pPr>
        <w:pStyle w:val="a5"/>
        <w:spacing w:after="0" w:line="360" w:lineRule="auto"/>
      </w:pPr>
      <w:r w:rsidRPr="009234EC">
        <w:drawing>
          <wp:inline distT="0" distB="0" distL="0" distR="0" wp14:anchorId="49E90559" wp14:editId="6EF11BC3">
            <wp:extent cx="6332220" cy="240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782F" w14:textId="428363D1" w:rsidR="000F6922" w:rsidRDefault="009234EC">
      <w:pPr>
        <w:pStyle w:val="a5"/>
        <w:spacing w:after="0" w:line="360" w:lineRule="auto"/>
        <w:rPr>
          <w:sz w:val="28"/>
          <w:szCs w:val="28"/>
        </w:rPr>
      </w:pPr>
      <w:r w:rsidRPr="009234EC">
        <w:rPr>
          <w:sz w:val="28"/>
          <w:szCs w:val="28"/>
        </w:rPr>
        <w:drawing>
          <wp:inline distT="0" distB="0" distL="0" distR="0" wp14:anchorId="79795195" wp14:editId="39A9CF53">
            <wp:extent cx="6332220" cy="8489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1966" w14:textId="45A64601" w:rsidR="009234EC" w:rsidRDefault="009234EC">
      <w:pPr>
        <w:pStyle w:val="a5"/>
        <w:spacing w:after="0" w:line="360" w:lineRule="auto"/>
        <w:rPr>
          <w:sz w:val="28"/>
          <w:szCs w:val="28"/>
        </w:rPr>
      </w:pPr>
      <w:r w:rsidRPr="009234EC">
        <w:rPr>
          <w:sz w:val="28"/>
          <w:szCs w:val="28"/>
        </w:rPr>
        <w:drawing>
          <wp:inline distT="0" distB="0" distL="0" distR="0" wp14:anchorId="16D86E0E" wp14:editId="0E9B8491">
            <wp:extent cx="6332220" cy="617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7EA3" w14:textId="77777777" w:rsidR="000F6922" w:rsidRDefault="003D2E72">
      <w:pPr>
        <w:pStyle w:val="a5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Прочитать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информацию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пользователе</w:t>
      </w:r>
      <w:proofErr w:type="spellEnd"/>
    </w:p>
    <w:p w14:paraId="59BF0BB4" w14:textId="77777777" w:rsidR="000F6922" w:rsidRDefault="003D2E72">
      <w:pPr>
        <w:pStyle w:val="a5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cat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/passwd</w:t>
      </w:r>
    </w:p>
    <w:p w14:paraId="1130E617" w14:textId="65C00917" w:rsidR="000F6922" w:rsidRDefault="009234EC">
      <w:pPr>
        <w:pStyle w:val="a5"/>
        <w:spacing w:after="0" w:line="360" w:lineRule="auto"/>
      </w:pPr>
      <w:r w:rsidRPr="009234EC">
        <w:drawing>
          <wp:inline distT="0" distB="0" distL="0" distR="0" wp14:anchorId="1329A714" wp14:editId="7D649E43">
            <wp:extent cx="6332220" cy="6292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B0D6" w14:textId="77777777" w:rsidR="000F6922" w:rsidRDefault="000F6922">
      <w:pPr>
        <w:pStyle w:val="a5"/>
        <w:spacing w:after="0" w:line="360" w:lineRule="auto"/>
        <w:rPr>
          <w:sz w:val="28"/>
          <w:szCs w:val="28"/>
        </w:rPr>
      </w:pPr>
    </w:p>
    <w:p w14:paraId="0847C93A" w14:textId="77777777" w:rsidR="000F6922" w:rsidRDefault="000F6922">
      <w:pPr>
        <w:pStyle w:val="a5"/>
        <w:spacing w:after="0" w:line="360" w:lineRule="auto"/>
        <w:rPr>
          <w:sz w:val="28"/>
          <w:szCs w:val="28"/>
        </w:rPr>
      </w:pPr>
    </w:p>
    <w:p w14:paraId="44FF747C" w14:textId="0FC9A673" w:rsidR="000F6922" w:rsidRDefault="003D2E72">
      <w:pPr>
        <w:pStyle w:val="a5"/>
        <w:numPr>
          <w:ilvl w:val="0"/>
          <w:numId w:val="1"/>
        </w:numPr>
        <w:spacing w:after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Войти в систему под одним из этих пользователей. Создать файл, дать права на чтение всем, для записи только себе и группе.</w:t>
      </w:r>
    </w:p>
    <w:p w14:paraId="46034412" w14:textId="0F533A30" w:rsidR="009234EC" w:rsidRDefault="000712A4" w:rsidP="009234EC">
      <w:pPr>
        <w:pStyle w:val="a5"/>
        <w:spacing w:after="0" w:line="360" w:lineRule="auto"/>
        <w:rPr>
          <w:sz w:val="28"/>
          <w:szCs w:val="28"/>
          <w:lang w:val="ru-RU"/>
        </w:rPr>
      </w:pPr>
      <w:r w:rsidRPr="000712A4">
        <w:rPr>
          <w:sz w:val="28"/>
          <w:szCs w:val="28"/>
          <w:lang w:val="ru-RU"/>
        </w:rPr>
        <w:lastRenderedPageBreak/>
        <w:drawing>
          <wp:inline distT="0" distB="0" distL="0" distR="0" wp14:anchorId="06EBF1BF" wp14:editId="3036FD47">
            <wp:extent cx="6332220" cy="41865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9EA7" w14:textId="1818690D" w:rsidR="000F6922" w:rsidRDefault="000F6922">
      <w:pPr>
        <w:pStyle w:val="a5"/>
        <w:spacing w:after="0" w:line="360" w:lineRule="auto"/>
      </w:pPr>
    </w:p>
    <w:p w14:paraId="72E72BD4" w14:textId="7B82E32C" w:rsidR="000F6922" w:rsidRDefault="003D2E72">
      <w:pPr>
        <w:pStyle w:val="a5"/>
        <w:numPr>
          <w:ilvl w:val="0"/>
          <w:numId w:val="1"/>
        </w:numPr>
        <w:spacing w:after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Войти в систему под другим пользователем, проверить, можно ли прочитать файл и можно ли внести изменения.</w:t>
      </w:r>
    </w:p>
    <w:p w14:paraId="0357C233" w14:textId="77777777" w:rsidR="009234EC" w:rsidRPr="009234EC" w:rsidRDefault="009234EC" w:rsidP="009234EC">
      <w:pPr>
        <w:pStyle w:val="a5"/>
        <w:rPr>
          <w:sz w:val="28"/>
          <w:szCs w:val="28"/>
          <w:lang w:val="ru-RU"/>
        </w:rPr>
      </w:pPr>
    </w:p>
    <w:p w14:paraId="67520BD0" w14:textId="77777777" w:rsidR="009234EC" w:rsidRDefault="009234EC" w:rsidP="009234EC">
      <w:pPr>
        <w:pStyle w:val="a5"/>
        <w:spacing w:after="0" w:line="360" w:lineRule="auto"/>
        <w:rPr>
          <w:sz w:val="28"/>
          <w:szCs w:val="28"/>
          <w:lang w:val="ru-RU"/>
        </w:rPr>
      </w:pPr>
    </w:p>
    <w:p w14:paraId="298968F1" w14:textId="0EA0B6D7" w:rsidR="000F6922" w:rsidRDefault="00A57702">
      <w:pPr>
        <w:pStyle w:val="a5"/>
        <w:spacing w:after="0" w:line="360" w:lineRule="auto"/>
      </w:pPr>
      <w:r w:rsidRPr="00A57702">
        <w:drawing>
          <wp:inline distT="0" distB="0" distL="0" distR="0" wp14:anchorId="469307C8" wp14:editId="119E6DE8">
            <wp:extent cx="4496427" cy="193384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A205" w14:textId="77777777" w:rsidR="000F6922" w:rsidRDefault="000F6922">
      <w:pPr>
        <w:spacing w:line="360" w:lineRule="auto"/>
        <w:rPr>
          <w:sz w:val="28"/>
          <w:szCs w:val="28"/>
        </w:rPr>
      </w:pPr>
    </w:p>
    <w:p w14:paraId="62D363B2" w14:textId="77777777" w:rsidR="000F6922" w:rsidRDefault="000F6922">
      <w:pPr>
        <w:spacing w:line="360" w:lineRule="auto"/>
        <w:rPr>
          <w:sz w:val="28"/>
          <w:szCs w:val="28"/>
        </w:rPr>
      </w:pPr>
    </w:p>
    <w:p w14:paraId="62A4813F" w14:textId="77777777" w:rsidR="000F6922" w:rsidRDefault="000F6922">
      <w:pPr>
        <w:spacing w:line="360" w:lineRule="auto"/>
        <w:rPr>
          <w:sz w:val="28"/>
          <w:szCs w:val="28"/>
        </w:rPr>
      </w:pPr>
    </w:p>
    <w:p w14:paraId="5BFF4911" w14:textId="77777777" w:rsidR="000F6922" w:rsidRDefault="000F6922">
      <w:pPr>
        <w:spacing w:line="360" w:lineRule="auto"/>
        <w:rPr>
          <w:sz w:val="28"/>
          <w:szCs w:val="28"/>
        </w:rPr>
      </w:pPr>
    </w:p>
    <w:p w14:paraId="6BA302B1" w14:textId="77777777" w:rsidR="000F6922" w:rsidRPr="009234EC" w:rsidRDefault="003D2E72">
      <w:pPr>
        <w:pStyle w:val="a5"/>
        <w:numPr>
          <w:ilvl w:val="0"/>
          <w:numId w:val="1"/>
        </w:numPr>
        <w:spacing w:after="0" w:line="360" w:lineRule="auto"/>
        <w:rPr>
          <w:lang w:val="ru-RU"/>
        </w:rPr>
      </w:pPr>
      <w:r>
        <w:rPr>
          <w:sz w:val="28"/>
          <w:szCs w:val="28"/>
          <w:lang w:val="ru-RU"/>
        </w:rPr>
        <w:t xml:space="preserve">Изменить группу второго пользователя - отличную от первого (воспользоваться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  <w:lang w:val="ru-RU"/>
        </w:rPr>
        <w:t>)</w:t>
      </w:r>
    </w:p>
    <w:p w14:paraId="67AB2142" w14:textId="017BCC6C" w:rsidR="000F6922" w:rsidRDefault="00453D34">
      <w:pPr>
        <w:pStyle w:val="a5"/>
        <w:spacing w:after="0" w:line="360" w:lineRule="auto"/>
      </w:pPr>
      <w:r w:rsidRPr="00453D34">
        <w:drawing>
          <wp:inline distT="0" distB="0" distL="0" distR="0" wp14:anchorId="055E0B74" wp14:editId="146F979F">
            <wp:extent cx="6332220" cy="8870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BC9E" w14:textId="77777777" w:rsidR="000F6922" w:rsidRPr="009234EC" w:rsidRDefault="003D2E72">
      <w:pPr>
        <w:pStyle w:val="a5"/>
        <w:numPr>
          <w:ilvl w:val="0"/>
          <w:numId w:val="1"/>
        </w:numPr>
        <w:spacing w:after="0" w:line="360" w:lineRule="auto"/>
        <w:rPr>
          <w:lang w:val="ru-RU"/>
        </w:rPr>
      </w:pPr>
      <w:r>
        <w:rPr>
          <w:sz w:val="28"/>
          <w:szCs w:val="28"/>
          <w:lang w:val="ru-RU"/>
        </w:rPr>
        <w:t xml:space="preserve">Выйти из режима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  <w:lang w:val="ru-RU"/>
        </w:rPr>
        <w:t>, проверить, можно ли внести изменения в файл.</w:t>
      </w:r>
    </w:p>
    <w:p w14:paraId="2E7BB27F" w14:textId="2180F2BE" w:rsidR="000F6922" w:rsidRDefault="00453D34">
      <w:pPr>
        <w:pStyle w:val="a5"/>
        <w:spacing w:after="0" w:line="360" w:lineRule="auto"/>
      </w:pPr>
      <w:r w:rsidRPr="00453D34">
        <w:drawing>
          <wp:inline distT="0" distB="0" distL="0" distR="0" wp14:anchorId="6AED366B" wp14:editId="67979063">
            <wp:extent cx="6332220" cy="2076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7559" w14:textId="77777777" w:rsidR="000F6922" w:rsidRDefault="000F6922">
      <w:pPr>
        <w:pStyle w:val="a5"/>
        <w:spacing w:after="0" w:line="360" w:lineRule="auto"/>
        <w:rPr>
          <w:sz w:val="28"/>
          <w:szCs w:val="28"/>
        </w:rPr>
      </w:pPr>
    </w:p>
    <w:p w14:paraId="4D51AE8C" w14:textId="77777777" w:rsidR="000F6922" w:rsidRDefault="000F6922">
      <w:pPr>
        <w:pStyle w:val="a5"/>
        <w:spacing w:after="0" w:line="360" w:lineRule="auto"/>
        <w:rPr>
          <w:sz w:val="28"/>
          <w:szCs w:val="28"/>
        </w:rPr>
      </w:pPr>
    </w:p>
    <w:p w14:paraId="51A21B2F" w14:textId="77777777" w:rsidR="000F6922" w:rsidRDefault="000F6922">
      <w:pPr>
        <w:pStyle w:val="a5"/>
        <w:spacing w:after="0" w:line="360" w:lineRule="auto"/>
        <w:rPr>
          <w:sz w:val="28"/>
          <w:szCs w:val="28"/>
        </w:rPr>
      </w:pPr>
    </w:p>
    <w:p w14:paraId="52F9AA3F" w14:textId="77777777" w:rsidR="000F6922" w:rsidRDefault="000F6922">
      <w:pPr>
        <w:pStyle w:val="a5"/>
        <w:spacing w:after="0" w:line="360" w:lineRule="auto"/>
        <w:rPr>
          <w:sz w:val="28"/>
          <w:szCs w:val="28"/>
        </w:rPr>
      </w:pPr>
    </w:p>
    <w:p w14:paraId="4F051A5D" w14:textId="77777777" w:rsidR="000F6922" w:rsidRDefault="000F6922">
      <w:pPr>
        <w:pStyle w:val="a5"/>
        <w:spacing w:after="0" w:line="360" w:lineRule="auto"/>
        <w:rPr>
          <w:sz w:val="28"/>
          <w:szCs w:val="28"/>
        </w:rPr>
      </w:pPr>
    </w:p>
    <w:p w14:paraId="11D135B5" w14:textId="77777777" w:rsidR="000F6922" w:rsidRDefault="003D2E72">
      <w:pPr>
        <w:pStyle w:val="a5"/>
        <w:numPr>
          <w:ilvl w:val="0"/>
          <w:numId w:val="1"/>
        </w:numPr>
        <w:spacing w:after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 же операции проделать для каталогов.</w:t>
      </w:r>
    </w:p>
    <w:p w14:paraId="22062504" w14:textId="7DEA637E" w:rsidR="000F6922" w:rsidRDefault="002B120E">
      <w:pPr>
        <w:pStyle w:val="a5"/>
        <w:spacing w:after="0" w:line="360" w:lineRule="auto"/>
      </w:pPr>
      <w:r w:rsidRPr="002B120E">
        <w:drawing>
          <wp:inline distT="0" distB="0" distL="0" distR="0" wp14:anchorId="23F7D5D5" wp14:editId="2F220381">
            <wp:extent cx="6332220" cy="150050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D022" w14:textId="4BB1195D" w:rsidR="000F6922" w:rsidRDefault="000F6922">
      <w:pPr>
        <w:pStyle w:val="a5"/>
        <w:spacing w:after="0" w:line="360" w:lineRule="auto"/>
      </w:pPr>
    </w:p>
    <w:p w14:paraId="462BA5B5" w14:textId="77777777" w:rsidR="000F6922" w:rsidRDefault="003D2E72">
      <w:pPr>
        <w:pStyle w:val="a5"/>
        <w:numPr>
          <w:ilvl w:val="0"/>
          <w:numId w:val="1"/>
        </w:numPr>
        <w:spacing w:after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Понять, как права доступа работают с каталогами и </w:t>
      </w:r>
      <w:r>
        <w:rPr>
          <w:sz w:val="28"/>
          <w:szCs w:val="28"/>
          <w:lang w:val="ru-RU"/>
        </w:rPr>
        <w:t>файлами.</w:t>
      </w:r>
    </w:p>
    <w:p w14:paraId="1380E62D" w14:textId="77777777" w:rsidR="000F6922" w:rsidRDefault="003D2E72">
      <w:pPr>
        <w:pStyle w:val="a5"/>
        <w:spacing w:after="0" w:line="360" w:lineRule="auto"/>
        <w:ind w:firstLine="69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Внутри каталога, который имеет права доступа для чтения для всех пользователей и для изменения только для самого пользователя и группы пользователя, создавать файлы и каталоги запрещено, но можно просматривать содержимое файлов и каталогов.</w:t>
      </w:r>
    </w:p>
    <w:p w14:paraId="530B0285" w14:textId="77777777" w:rsidR="000F6922" w:rsidRDefault="003D2E72">
      <w:pPr>
        <w:pStyle w:val="a5"/>
        <w:spacing w:after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Анало</w:t>
      </w:r>
      <w:r>
        <w:rPr>
          <w:sz w:val="28"/>
          <w:szCs w:val="28"/>
          <w:lang w:val="ru-RU"/>
        </w:rPr>
        <w:t>гично с файлами: запрещено изменять содержимое файла, но можно его просмотреть</w:t>
      </w:r>
    </w:p>
    <w:p w14:paraId="686C8EAB" w14:textId="77777777" w:rsidR="000F6922" w:rsidRDefault="003D2E72">
      <w:pPr>
        <w:pStyle w:val="a5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Удалить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пользователей</w:t>
      </w:r>
      <w:proofErr w:type="spellEnd"/>
      <w:r>
        <w:rPr>
          <w:sz w:val="28"/>
          <w:szCs w:val="28"/>
        </w:rPr>
        <w:t>.</w:t>
      </w:r>
    </w:p>
    <w:p w14:paraId="27AA149C" w14:textId="46ED49C0" w:rsidR="000F6922" w:rsidRDefault="000F6922">
      <w:pPr>
        <w:pStyle w:val="Standard"/>
        <w:spacing w:line="360" w:lineRule="auto"/>
        <w:jc w:val="both"/>
      </w:pPr>
    </w:p>
    <w:p w14:paraId="42E55A05" w14:textId="2C41E521" w:rsidR="000F6922" w:rsidRDefault="002B120E">
      <w:pPr>
        <w:pStyle w:val="Standard"/>
        <w:spacing w:line="360" w:lineRule="auto"/>
        <w:jc w:val="both"/>
      </w:pPr>
      <w:r w:rsidRPr="002B120E">
        <w:drawing>
          <wp:inline distT="0" distB="0" distL="0" distR="0" wp14:anchorId="76FFE43F" wp14:editId="0903E688">
            <wp:extent cx="6332220" cy="21228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92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D5CF" w14:textId="77777777" w:rsidR="003D2E72" w:rsidRDefault="003D2E72">
      <w:r>
        <w:separator/>
      </w:r>
    </w:p>
  </w:endnote>
  <w:endnote w:type="continuationSeparator" w:id="0">
    <w:p w14:paraId="22DCA929" w14:textId="77777777" w:rsidR="003D2E72" w:rsidRDefault="003D2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imbus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53B0" w14:textId="77777777" w:rsidR="003D2E72" w:rsidRDefault="003D2E72">
      <w:r>
        <w:rPr>
          <w:color w:val="000000"/>
        </w:rPr>
        <w:separator/>
      </w:r>
    </w:p>
  </w:footnote>
  <w:footnote w:type="continuationSeparator" w:id="0">
    <w:p w14:paraId="72AE43A6" w14:textId="77777777" w:rsidR="003D2E72" w:rsidRDefault="003D2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2451"/>
    <w:multiLevelType w:val="multilevel"/>
    <w:tmpl w:val="E3223CFA"/>
    <w:styleLink w:val="WWNum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BC27F8"/>
    <w:multiLevelType w:val="multilevel"/>
    <w:tmpl w:val="F96438B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F6922"/>
    <w:rsid w:val="000712A4"/>
    <w:rsid w:val="000F6922"/>
    <w:rsid w:val="002B120E"/>
    <w:rsid w:val="003D2E72"/>
    <w:rsid w:val="00453D34"/>
    <w:rsid w:val="009234EC"/>
    <w:rsid w:val="00A5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0AC7"/>
  <w15:docId w15:val="{CB2156D4-864F-41B7-9F88-94D210A3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imbus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Times New Roman" w:eastAsia="F" w:hAnsi="Times New Roman" w:cs="Times New Roman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200" w:line="276" w:lineRule="auto"/>
      <w:ind w:left="720"/>
    </w:pPr>
    <w:rPr>
      <w:rFonts w:ascii="Times New Roman" w:eastAsia="Times New Roman" w:hAnsi="Times New Roman" w:cs="Times New Roman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Губин</dc:creator>
  <cp:lastModifiedBy>Артем Боков</cp:lastModifiedBy>
  <cp:revision>2</cp:revision>
  <dcterms:created xsi:type="dcterms:W3CDTF">2024-11-01T07:49:00Z</dcterms:created>
  <dcterms:modified xsi:type="dcterms:W3CDTF">2024-11-01T07:49:00Z</dcterms:modified>
</cp:coreProperties>
</file>